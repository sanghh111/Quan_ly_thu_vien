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80294" w14:textId="77777777" w:rsidR="00672C59" w:rsidRPr="001018E0" w:rsidRDefault="00400DD4" w:rsidP="00400DD4">
      <w:pPr>
        <w:tabs>
          <w:tab w:val="center" w:pos="4536"/>
        </w:tabs>
        <w:rPr>
          <w:b/>
          <w:bCs/>
        </w:rPr>
      </w:pPr>
      <w:r w:rsidRPr="001018E0">
        <w:tab/>
      </w:r>
      <w:r w:rsidRPr="001018E0">
        <w:rPr>
          <w:b/>
          <w:bCs/>
        </w:rPr>
        <w:t>TRƯỜNG ĐẠI HỌC GIAO THÔNG VẬN TẢI TP HCM</w:t>
      </w:r>
    </w:p>
    <w:p w14:paraId="4537A9B4" w14:textId="77777777" w:rsidR="00400DD4" w:rsidRPr="001018E0" w:rsidRDefault="00400DD4" w:rsidP="00400DD4">
      <w:pPr>
        <w:tabs>
          <w:tab w:val="center" w:pos="4536"/>
        </w:tabs>
        <w:rPr>
          <w:b/>
          <w:bCs/>
        </w:rPr>
      </w:pPr>
      <w:r w:rsidRPr="001018E0">
        <w:rPr>
          <w:b/>
          <w:bCs/>
        </w:rPr>
        <w:tab/>
        <w:t>KHOA CÔNG NGHỆ THÔNG TIN</w:t>
      </w:r>
    </w:p>
    <w:p w14:paraId="0376323D" w14:textId="77777777" w:rsidR="00DD159F" w:rsidRPr="001018E0" w:rsidRDefault="00400DD4" w:rsidP="00DD159F">
      <w:pPr>
        <w:tabs>
          <w:tab w:val="center" w:pos="4536"/>
        </w:tabs>
      </w:pPr>
      <w:r w:rsidRPr="001018E0">
        <w:rPr>
          <w:b/>
          <w:bCs/>
        </w:rPr>
        <w:tab/>
      </w:r>
      <w:r w:rsidRPr="001018E0">
        <w:t>----</w:t>
      </w:r>
      <w:r w:rsidR="00DD159F" w:rsidRPr="001018E0">
        <w:t xml:space="preserve"> </w:t>
      </w:r>
      <w:r w:rsidRPr="001018E0">
        <w:sym w:font="Wingdings" w:char="F096"/>
      </w:r>
      <w:r w:rsidRPr="001018E0">
        <w:sym w:font="Wingdings" w:char="F026"/>
      </w:r>
      <w:r w:rsidRPr="001018E0">
        <w:sym w:font="Wingdings" w:char="F097"/>
      </w:r>
      <w:r w:rsidR="00DD159F" w:rsidRPr="001018E0">
        <w:t xml:space="preserve"> ----</w:t>
      </w:r>
    </w:p>
    <w:p w14:paraId="68720B73" w14:textId="77777777" w:rsidR="00DD159F" w:rsidRPr="001018E0" w:rsidRDefault="00DD159F" w:rsidP="00DD159F">
      <w:pPr>
        <w:tabs>
          <w:tab w:val="center" w:pos="4536"/>
        </w:tabs>
      </w:pPr>
      <w:r w:rsidRPr="001018E0">
        <w:rPr>
          <w:noProof/>
        </w:rPr>
        <w:drawing>
          <wp:anchor distT="0" distB="0" distL="114300" distR="114300" simplePos="0" relativeHeight="251658240" behindDoc="1" locked="0" layoutInCell="1" allowOverlap="1" wp14:anchorId="58CE3DC5" wp14:editId="7B248195">
            <wp:simplePos x="0" y="0"/>
            <wp:positionH relativeFrom="column">
              <wp:posOffset>2044700</wp:posOffset>
            </wp:positionH>
            <wp:positionV relativeFrom="paragraph">
              <wp:posOffset>400050</wp:posOffset>
            </wp:positionV>
            <wp:extent cx="1680845" cy="15697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0845" cy="1569720"/>
                    </a:xfrm>
                    <a:prstGeom prst="rect">
                      <a:avLst/>
                    </a:prstGeom>
                    <a:noFill/>
                  </pic:spPr>
                </pic:pic>
              </a:graphicData>
            </a:graphic>
            <wp14:sizeRelH relativeFrom="page">
              <wp14:pctWidth>0</wp14:pctWidth>
            </wp14:sizeRelH>
            <wp14:sizeRelV relativeFrom="page">
              <wp14:pctHeight>0</wp14:pctHeight>
            </wp14:sizeRelV>
          </wp:anchor>
        </w:drawing>
      </w:r>
    </w:p>
    <w:p w14:paraId="7A2E2AF1" w14:textId="77777777" w:rsidR="00DD159F" w:rsidRPr="001018E0" w:rsidRDefault="00DD159F" w:rsidP="00DD159F">
      <w:pPr>
        <w:tabs>
          <w:tab w:val="center" w:pos="4536"/>
        </w:tabs>
      </w:pPr>
    </w:p>
    <w:p w14:paraId="58325C88" w14:textId="77777777" w:rsidR="00DD159F" w:rsidRPr="001018E0" w:rsidRDefault="00DD159F" w:rsidP="00DD159F">
      <w:pPr>
        <w:tabs>
          <w:tab w:val="center" w:pos="4536"/>
        </w:tabs>
        <w:rPr>
          <w:b/>
          <w:bCs/>
          <w:sz w:val="36"/>
          <w:szCs w:val="36"/>
        </w:rPr>
      </w:pPr>
      <w:r w:rsidRPr="001018E0">
        <w:rPr>
          <w:sz w:val="36"/>
          <w:szCs w:val="36"/>
        </w:rPr>
        <w:tab/>
      </w:r>
      <w:r w:rsidRPr="001018E0">
        <w:rPr>
          <w:b/>
          <w:bCs/>
          <w:sz w:val="36"/>
          <w:szCs w:val="36"/>
        </w:rPr>
        <w:t>TÊN BÁO CÁO</w:t>
      </w:r>
    </w:p>
    <w:p w14:paraId="1F14A659" w14:textId="2FE864F6" w:rsidR="00DD159F" w:rsidRPr="001018E0" w:rsidRDefault="00DD159F" w:rsidP="00DD159F">
      <w:pPr>
        <w:tabs>
          <w:tab w:val="center" w:pos="4536"/>
        </w:tabs>
        <w:rPr>
          <w:b/>
          <w:bCs/>
          <w:sz w:val="32"/>
          <w:szCs w:val="32"/>
        </w:rPr>
      </w:pPr>
      <w:r w:rsidRPr="001018E0">
        <w:tab/>
      </w:r>
      <w:r w:rsidR="00AC17F4">
        <w:rPr>
          <w:b/>
          <w:bCs/>
          <w:sz w:val="32"/>
          <w:szCs w:val="32"/>
        </w:rPr>
        <w:t>WEBSITE QUẢN LÝ BÁN VÉ TÀU</w:t>
      </w:r>
    </w:p>
    <w:p w14:paraId="763E6F1C" w14:textId="77777777" w:rsidR="001018E0" w:rsidRDefault="001018E0" w:rsidP="00DD159F">
      <w:pPr>
        <w:rPr>
          <w:b/>
          <w:bCs/>
          <w:sz w:val="32"/>
          <w:szCs w:val="32"/>
        </w:rPr>
      </w:pPr>
    </w:p>
    <w:p w14:paraId="543969A6" w14:textId="77777777" w:rsidR="001018E0" w:rsidRPr="001018E0" w:rsidRDefault="001018E0" w:rsidP="00DD159F">
      <w:pPr>
        <w:rPr>
          <w:b/>
          <w:bCs/>
          <w:sz w:val="32"/>
          <w:szCs w:val="32"/>
        </w:rPr>
      </w:pPr>
    </w:p>
    <w:p w14:paraId="3996F579" w14:textId="77777777" w:rsidR="00DD159F" w:rsidRPr="001018E0" w:rsidRDefault="00DD159F" w:rsidP="00DD159F">
      <w:pPr>
        <w:rPr>
          <w:b/>
          <w:bCs/>
          <w:sz w:val="32"/>
          <w:szCs w:val="32"/>
        </w:rPr>
      </w:pPr>
    </w:p>
    <w:p w14:paraId="6F53F992" w14:textId="7F66D441" w:rsidR="00DD159F" w:rsidRDefault="001018E0" w:rsidP="001018E0">
      <w:pPr>
        <w:tabs>
          <w:tab w:val="left" w:pos="2977"/>
        </w:tabs>
        <w:rPr>
          <w:szCs w:val="28"/>
        </w:rPr>
      </w:pPr>
      <w:r>
        <w:rPr>
          <w:b/>
          <w:bCs/>
          <w:sz w:val="32"/>
          <w:szCs w:val="32"/>
        </w:rPr>
        <w:tab/>
      </w:r>
      <w:r>
        <w:rPr>
          <w:szCs w:val="28"/>
        </w:rPr>
        <w:t>Giảng viên hướng dẫn</w:t>
      </w:r>
      <w:r>
        <w:rPr>
          <w:szCs w:val="28"/>
        </w:rPr>
        <w:tab/>
        <w:t xml:space="preserve">: </w:t>
      </w:r>
      <w:r w:rsidR="00436565">
        <w:rPr>
          <w:szCs w:val="28"/>
        </w:rPr>
        <w:t>Trần Đức Doanh</w:t>
      </w:r>
    </w:p>
    <w:p w14:paraId="039A5559" w14:textId="53EB9447" w:rsidR="001018E0" w:rsidRDefault="001018E0" w:rsidP="001018E0">
      <w:pPr>
        <w:tabs>
          <w:tab w:val="left" w:pos="2977"/>
        </w:tabs>
        <w:rPr>
          <w:szCs w:val="28"/>
        </w:rPr>
      </w:pPr>
      <w:r>
        <w:rPr>
          <w:szCs w:val="28"/>
        </w:rPr>
        <w:tab/>
        <w:t>Sinh viên thực hiện</w:t>
      </w:r>
      <w:r>
        <w:rPr>
          <w:szCs w:val="28"/>
        </w:rPr>
        <w:tab/>
        <w:t xml:space="preserve">: </w:t>
      </w:r>
      <w:r w:rsidR="00D3149D">
        <w:rPr>
          <w:szCs w:val="28"/>
        </w:rPr>
        <w:t>Nguyễn Thế Luân</w:t>
      </w:r>
    </w:p>
    <w:p w14:paraId="12350082" w14:textId="7297B6A0" w:rsidR="00D3149D" w:rsidRDefault="00D3149D" w:rsidP="00D3149D">
      <w:pPr>
        <w:tabs>
          <w:tab w:val="left" w:pos="2977"/>
          <w:tab w:val="left" w:pos="5940"/>
        </w:tabs>
        <w:rPr>
          <w:szCs w:val="28"/>
        </w:rPr>
      </w:pPr>
      <w:r>
        <w:rPr>
          <w:szCs w:val="28"/>
        </w:rPr>
        <w:tab/>
      </w:r>
      <w:r>
        <w:rPr>
          <w:szCs w:val="28"/>
        </w:rPr>
        <w:tab/>
        <w:t>Phạm Minh Hoàng Nam</w:t>
      </w:r>
    </w:p>
    <w:p w14:paraId="626AFDCB" w14:textId="4BD2F181" w:rsidR="00D3149D" w:rsidRDefault="00D3149D" w:rsidP="00D3149D">
      <w:pPr>
        <w:tabs>
          <w:tab w:val="left" w:pos="2977"/>
          <w:tab w:val="left" w:pos="5940"/>
        </w:tabs>
        <w:rPr>
          <w:szCs w:val="28"/>
        </w:rPr>
      </w:pPr>
      <w:r>
        <w:rPr>
          <w:szCs w:val="28"/>
        </w:rPr>
        <w:tab/>
      </w:r>
      <w:r>
        <w:rPr>
          <w:szCs w:val="28"/>
        </w:rPr>
        <w:tab/>
        <w:t>Phạm Quốc Phong</w:t>
      </w:r>
    </w:p>
    <w:p w14:paraId="7687CE6E" w14:textId="6DDA987E" w:rsidR="00D3149D" w:rsidRDefault="00D3149D" w:rsidP="00D3149D">
      <w:pPr>
        <w:tabs>
          <w:tab w:val="left" w:pos="2977"/>
          <w:tab w:val="left" w:pos="5940"/>
        </w:tabs>
        <w:rPr>
          <w:szCs w:val="28"/>
        </w:rPr>
      </w:pPr>
      <w:r>
        <w:rPr>
          <w:szCs w:val="28"/>
        </w:rPr>
        <w:tab/>
      </w:r>
      <w:r>
        <w:rPr>
          <w:szCs w:val="28"/>
        </w:rPr>
        <w:tab/>
        <w:t>Nguyễn Tấn Sang</w:t>
      </w:r>
    </w:p>
    <w:p w14:paraId="43289838" w14:textId="1DCE3FEC" w:rsidR="00D3149D" w:rsidRPr="001018E0" w:rsidRDefault="00D3149D" w:rsidP="00D3149D">
      <w:pPr>
        <w:tabs>
          <w:tab w:val="left" w:pos="2977"/>
          <w:tab w:val="left" w:pos="5940"/>
        </w:tabs>
        <w:rPr>
          <w:szCs w:val="28"/>
        </w:rPr>
      </w:pPr>
      <w:r>
        <w:rPr>
          <w:szCs w:val="28"/>
        </w:rPr>
        <w:tab/>
      </w:r>
      <w:r>
        <w:rPr>
          <w:szCs w:val="28"/>
        </w:rPr>
        <w:tab/>
      </w:r>
      <w:r>
        <w:rPr>
          <w:szCs w:val="28"/>
        </w:rPr>
        <w:tab/>
      </w:r>
      <w:r>
        <w:rPr>
          <w:szCs w:val="28"/>
        </w:rPr>
        <w:tab/>
      </w:r>
    </w:p>
    <w:p w14:paraId="52C8DBD2" w14:textId="77777777" w:rsidR="00DD159F" w:rsidRDefault="001018E0" w:rsidP="001018E0">
      <w:pPr>
        <w:tabs>
          <w:tab w:val="left" w:pos="2977"/>
          <w:tab w:val="center" w:pos="4536"/>
        </w:tabs>
      </w:pPr>
      <w:r>
        <w:tab/>
      </w:r>
      <w:proofErr w:type="gramStart"/>
      <w:r>
        <w:t>MSSV :</w:t>
      </w:r>
      <w:proofErr w:type="gramEnd"/>
      <w:r>
        <w:t xml:space="preserve"> 1851120028</w:t>
      </w:r>
      <w:r>
        <w:tab/>
        <w:t>Lớp : CN18A</w:t>
      </w:r>
    </w:p>
    <w:p w14:paraId="7EA5F2BC" w14:textId="77777777" w:rsidR="001018E0" w:rsidRDefault="001018E0" w:rsidP="001018E0"/>
    <w:p w14:paraId="3F5E0245" w14:textId="77777777" w:rsidR="001018E0" w:rsidRDefault="001018E0" w:rsidP="001018E0"/>
    <w:p w14:paraId="1489E12B" w14:textId="77777777" w:rsidR="001018E0" w:rsidRDefault="001018E0" w:rsidP="001018E0"/>
    <w:p w14:paraId="088FE8C5" w14:textId="77777777" w:rsidR="001018E0" w:rsidRDefault="001018E0" w:rsidP="001018E0"/>
    <w:p w14:paraId="13E17F3F" w14:textId="77777777" w:rsidR="001018E0" w:rsidRDefault="001018E0" w:rsidP="001018E0"/>
    <w:p w14:paraId="4CDB57C5" w14:textId="77777777" w:rsidR="001018E0" w:rsidRDefault="001018E0" w:rsidP="001018E0"/>
    <w:p w14:paraId="15C31023" w14:textId="77777777" w:rsidR="001018E0" w:rsidRDefault="001018E0" w:rsidP="009C1828">
      <w:pPr>
        <w:tabs>
          <w:tab w:val="center" w:pos="4536"/>
        </w:tabs>
      </w:pPr>
      <w:r>
        <w:tab/>
        <w:t>TP Hồ Chí Minh, 2021</w:t>
      </w:r>
    </w:p>
    <w:p w14:paraId="774ED3F2" w14:textId="77777777" w:rsidR="009C1828" w:rsidRPr="009C1828" w:rsidRDefault="009C1828" w:rsidP="009C1828">
      <w:pPr>
        <w:tabs>
          <w:tab w:val="center" w:pos="4536"/>
        </w:tabs>
        <w:jc w:val="center"/>
        <w:rPr>
          <w:b/>
          <w:bCs/>
        </w:rPr>
      </w:pPr>
      <w:r w:rsidRPr="009C1828">
        <w:rPr>
          <w:b/>
          <w:bCs/>
        </w:rPr>
        <w:t>LỜI CAM ĐOAN</w:t>
      </w:r>
    </w:p>
    <w:p w14:paraId="2625E4D3" w14:textId="77777777" w:rsidR="009C1828" w:rsidRDefault="009C1828" w:rsidP="009C1828">
      <w:pPr>
        <w:tabs>
          <w:tab w:val="center" w:pos="4536"/>
        </w:tabs>
      </w:pPr>
      <w:r>
        <w:t>…</w:t>
      </w:r>
    </w:p>
    <w:p w14:paraId="16C83A83" w14:textId="77777777" w:rsidR="009C1828" w:rsidRDefault="009C1828">
      <w:pPr>
        <w:spacing w:line="360" w:lineRule="auto"/>
        <w:sectPr w:rsidR="009C1828" w:rsidSect="00400DD4">
          <w:headerReference w:type="default" r:id="rId9"/>
          <w:footerReference w:type="default" r:id="rId10"/>
          <w:pgSz w:w="11909" w:h="16834" w:code="9"/>
          <w:pgMar w:top="1985" w:right="1134" w:bottom="1701" w:left="1985" w:header="964" w:footer="964" w:gutter="0"/>
          <w:pgBorders w:zOrder="back" w:display="firstPage">
            <w:top w:val="twistedLines1" w:sz="18" w:space="1" w:color="auto"/>
            <w:left w:val="twistedLines1" w:sz="18" w:space="4" w:color="auto"/>
            <w:bottom w:val="twistedLines1" w:sz="18" w:space="1" w:color="auto"/>
            <w:right w:val="twistedLines1" w:sz="18" w:space="4" w:color="auto"/>
          </w:pgBorders>
          <w:cols w:space="720"/>
          <w:titlePg/>
          <w:docGrid w:linePitch="381"/>
        </w:sectPr>
      </w:pPr>
      <w:r>
        <w:br w:type="page"/>
      </w:r>
    </w:p>
    <w:p w14:paraId="1A796E7C" w14:textId="77777777" w:rsidR="009C1828" w:rsidRDefault="009C1828">
      <w:pPr>
        <w:spacing w:line="360" w:lineRule="auto"/>
      </w:pPr>
    </w:p>
    <w:sdt>
      <w:sdtPr>
        <w:rPr>
          <w:rFonts w:ascii="Times New Roman" w:eastAsiaTheme="minorHAnsi" w:hAnsi="Times New Roman" w:cs="Times New Roman"/>
          <w:b/>
          <w:bCs/>
          <w:color w:val="auto"/>
          <w:sz w:val="28"/>
          <w:szCs w:val="22"/>
        </w:rPr>
        <w:id w:val="732512554"/>
        <w:docPartObj>
          <w:docPartGallery w:val="Table of Contents"/>
          <w:docPartUnique/>
        </w:docPartObj>
      </w:sdtPr>
      <w:sdtEndPr>
        <w:rPr>
          <w:noProof/>
        </w:rPr>
      </w:sdtEndPr>
      <w:sdtContent>
        <w:p w14:paraId="3F905C0B" w14:textId="77777777" w:rsidR="009C1828" w:rsidRPr="009C1828" w:rsidRDefault="009C1828" w:rsidP="009C1828">
          <w:pPr>
            <w:pStyle w:val="TOCHeading"/>
            <w:jc w:val="center"/>
            <w:rPr>
              <w:rFonts w:ascii="Times New Roman" w:hAnsi="Times New Roman" w:cs="Times New Roman"/>
              <w:b/>
              <w:bCs/>
              <w:color w:val="auto"/>
            </w:rPr>
          </w:pPr>
          <w:r w:rsidRPr="009C1828">
            <w:rPr>
              <w:rFonts w:ascii="Times New Roman" w:hAnsi="Times New Roman" w:cs="Times New Roman"/>
              <w:b/>
              <w:bCs/>
              <w:color w:val="auto"/>
            </w:rPr>
            <w:t>MỤC LỤC</w:t>
          </w:r>
        </w:p>
        <w:p w14:paraId="2027F966" w14:textId="77777777" w:rsidR="002F279D" w:rsidRDefault="009C1828">
          <w:pPr>
            <w:pStyle w:val="TOC1"/>
            <w:tabs>
              <w:tab w:val="right" w:leader="dot" w:pos="878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4412352" w:history="1">
            <w:r w:rsidR="002F279D" w:rsidRPr="006F34CD">
              <w:rPr>
                <w:rStyle w:val="Hyperlink"/>
                <w:noProof/>
              </w:rPr>
              <w:t>DANH MỤC CÁC TỪ VIẾT TẮT</w:t>
            </w:r>
            <w:r w:rsidR="002F279D">
              <w:rPr>
                <w:noProof/>
                <w:webHidden/>
              </w:rPr>
              <w:tab/>
            </w:r>
            <w:r w:rsidR="002F279D">
              <w:rPr>
                <w:noProof/>
                <w:webHidden/>
              </w:rPr>
              <w:fldChar w:fldCharType="begin"/>
            </w:r>
            <w:r w:rsidR="002F279D">
              <w:rPr>
                <w:noProof/>
                <w:webHidden/>
              </w:rPr>
              <w:instrText xml:space="preserve"> PAGEREF _Toc74412352 \h </w:instrText>
            </w:r>
            <w:r w:rsidR="002F279D">
              <w:rPr>
                <w:noProof/>
                <w:webHidden/>
              </w:rPr>
            </w:r>
            <w:r w:rsidR="002F279D">
              <w:rPr>
                <w:noProof/>
                <w:webHidden/>
              </w:rPr>
              <w:fldChar w:fldCharType="separate"/>
            </w:r>
            <w:r w:rsidR="002F279D">
              <w:rPr>
                <w:noProof/>
                <w:webHidden/>
              </w:rPr>
              <w:t>2</w:t>
            </w:r>
            <w:r w:rsidR="002F279D">
              <w:rPr>
                <w:noProof/>
                <w:webHidden/>
              </w:rPr>
              <w:fldChar w:fldCharType="end"/>
            </w:r>
          </w:hyperlink>
        </w:p>
        <w:p w14:paraId="38978B02" w14:textId="77777777" w:rsidR="002F279D" w:rsidRDefault="00F47C43">
          <w:pPr>
            <w:pStyle w:val="TOC1"/>
            <w:tabs>
              <w:tab w:val="right" w:leader="dot" w:pos="8780"/>
            </w:tabs>
            <w:rPr>
              <w:rFonts w:asciiTheme="minorHAnsi" w:eastAsiaTheme="minorEastAsia" w:hAnsiTheme="minorHAnsi" w:cstheme="minorBidi"/>
              <w:noProof/>
              <w:sz w:val="22"/>
            </w:rPr>
          </w:pPr>
          <w:hyperlink w:anchor="_Toc74412353" w:history="1">
            <w:r w:rsidR="002F279D" w:rsidRPr="006F34CD">
              <w:rPr>
                <w:rStyle w:val="Hyperlink"/>
                <w:noProof/>
              </w:rPr>
              <w:t>Lời mở đầu</w:t>
            </w:r>
            <w:r w:rsidR="002F279D">
              <w:rPr>
                <w:noProof/>
                <w:webHidden/>
              </w:rPr>
              <w:tab/>
            </w:r>
            <w:r w:rsidR="002F279D">
              <w:rPr>
                <w:noProof/>
                <w:webHidden/>
              </w:rPr>
              <w:fldChar w:fldCharType="begin"/>
            </w:r>
            <w:r w:rsidR="002F279D">
              <w:rPr>
                <w:noProof/>
                <w:webHidden/>
              </w:rPr>
              <w:instrText xml:space="preserve"> PAGEREF _Toc74412353 \h </w:instrText>
            </w:r>
            <w:r w:rsidR="002F279D">
              <w:rPr>
                <w:noProof/>
                <w:webHidden/>
              </w:rPr>
            </w:r>
            <w:r w:rsidR="002F279D">
              <w:rPr>
                <w:noProof/>
                <w:webHidden/>
              </w:rPr>
              <w:fldChar w:fldCharType="separate"/>
            </w:r>
            <w:r w:rsidR="002F279D">
              <w:rPr>
                <w:noProof/>
                <w:webHidden/>
              </w:rPr>
              <w:t>3</w:t>
            </w:r>
            <w:r w:rsidR="002F279D">
              <w:rPr>
                <w:noProof/>
                <w:webHidden/>
              </w:rPr>
              <w:fldChar w:fldCharType="end"/>
            </w:r>
          </w:hyperlink>
        </w:p>
        <w:p w14:paraId="28BC941C" w14:textId="77777777" w:rsidR="009C1828" w:rsidRDefault="009C1828">
          <w:r>
            <w:rPr>
              <w:b/>
              <w:bCs/>
              <w:noProof/>
            </w:rPr>
            <w:fldChar w:fldCharType="end"/>
          </w:r>
        </w:p>
      </w:sdtContent>
    </w:sdt>
    <w:p w14:paraId="658ABB7B" w14:textId="77777777" w:rsidR="009C1828" w:rsidRDefault="009C1828" w:rsidP="009C1828">
      <w:pPr>
        <w:tabs>
          <w:tab w:val="center" w:pos="4536"/>
        </w:tabs>
      </w:pPr>
    </w:p>
    <w:p w14:paraId="16473833" w14:textId="77777777" w:rsidR="009C1828" w:rsidRDefault="009C1828">
      <w:pPr>
        <w:spacing w:line="360" w:lineRule="auto"/>
      </w:pPr>
      <w:r>
        <w:br w:type="page"/>
      </w:r>
    </w:p>
    <w:p w14:paraId="4543C030" w14:textId="77777777" w:rsidR="009C1828" w:rsidRDefault="009C1828" w:rsidP="009C1828">
      <w:pPr>
        <w:pStyle w:val="Heading1"/>
      </w:pPr>
      <w:bookmarkStart w:id="0" w:name="_Toc74412352"/>
      <w:r>
        <w:t>D</w:t>
      </w:r>
      <w:bookmarkEnd w:id="0"/>
      <w:r w:rsidR="002F279D">
        <w:t>anh Mục Các Từ Viết Tắt</w:t>
      </w:r>
    </w:p>
    <w:p w14:paraId="5330CC1A" w14:textId="77777777" w:rsidR="002F279D" w:rsidRDefault="002F279D" w:rsidP="009C1828">
      <w:proofErr w:type="gramStart"/>
      <w:r>
        <w:t>Something..</w:t>
      </w:r>
      <w:proofErr w:type="gramEnd"/>
    </w:p>
    <w:p w14:paraId="1212D30C" w14:textId="77777777" w:rsidR="002F279D" w:rsidRDefault="002F279D">
      <w:pPr>
        <w:spacing w:line="360" w:lineRule="auto"/>
      </w:pPr>
      <w:r>
        <w:br w:type="page"/>
      </w:r>
    </w:p>
    <w:p w14:paraId="77371F6A" w14:textId="77777777" w:rsidR="009C1828" w:rsidRDefault="002F279D" w:rsidP="002F279D">
      <w:pPr>
        <w:pStyle w:val="Heading1"/>
      </w:pPr>
      <w:bookmarkStart w:id="1" w:name="_Toc74412353"/>
      <w:r>
        <w:t>Lời mở đầu</w:t>
      </w:r>
      <w:bookmarkEnd w:id="1"/>
    </w:p>
    <w:p w14:paraId="18BD1E38" w14:textId="77777777" w:rsidR="002F279D" w:rsidRDefault="002F279D" w:rsidP="002F279D">
      <w:r>
        <w:t>something</w:t>
      </w:r>
    </w:p>
    <w:p w14:paraId="2A3D15CC" w14:textId="77777777" w:rsidR="002F279D" w:rsidRDefault="002F279D">
      <w:pPr>
        <w:spacing w:line="360" w:lineRule="auto"/>
      </w:pPr>
      <w:r>
        <w:br w:type="page"/>
      </w:r>
    </w:p>
    <w:p w14:paraId="047A0995" w14:textId="65CA5FD6" w:rsidR="002F279D" w:rsidRDefault="00C24628" w:rsidP="002F279D">
      <w:r>
        <w:t>II. Chức năng</w:t>
      </w:r>
    </w:p>
    <w:p w14:paraId="1FCB79BF" w14:textId="01903087" w:rsidR="00C24628" w:rsidRDefault="00C24628" w:rsidP="00C24628">
      <w:pPr>
        <w:pStyle w:val="ListParagraph"/>
        <w:numPr>
          <w:ilvl w:val="0"/>
          <w:numId w:val="1"/>
        </w:numPr>
      </w:pPr>
      <w:r>
        <w:t>Đặ</w:t>
      </w:r>
      <w:r w:rsidR="00474F80">
        <w:t>t vé tàu:</w:t>
      </w:r>
    </w:p>
    <w:p w14:paraId="67C799F8" w14:textId="347C5A80" w:rsidR="00093889" w:rsidRDefault="00A74617" w:rsidP="00C24628">
      <w:pPr>
        <w:pStyle w:val="ListParagraph"/>
      </w:pPr>
      <w:r>
        <w:t xml:space="preserve">Khách hàng chọn </w:t>
      </w:r>
      <w:r w:rsidR="00BE3A15">
        <w:t>các thông tin</w:t>
      </w:r>
      <w:r w:rsidR="00093889">
        <w:t xml:space="preserve"> </w:t>
      </w:r>
      <w:r w:rsidR="00474F80">
        <w:t xml:space="preserve">gồm </w:t>
      </w:r>
      <w:r w:rsidR="00093889">
        <w:t>tuyến đi, ngày, thời gian nếu có vé thì sẽ xuất hiện các toa lên để đặt vé</w:t>
      </w:r>
      <w:r w:rsidR="003850F0">
        <w:t xml:space="preserve"> và nếu cố tình chọn vào những ngày không hợp lệ thì sẽ không hiển thị toa</w:t>
      </w:r>
      <w:r w:rsidR="00093889">
        <w:t>. Khi chọn vào các toa sẽ được tích là mình đang chọn. Nếu ấn đặt vé sẽ thêm vào trong bảng đặt vé.</w:t>
      </w:r>
    </w:p>
    <w:p w14:paraId="33982E0C" w14:textId="77777777" w:rsidR="00474F80" w:rsidRDefault="00093889" w:rsidP="00093889">
      <w:pPr>
        <w:pStyle w:val="ListParagraph"/>
        <w:numPr>
          <w:ilvl w:val="0"/>
          <w:numId w:val="1"/>
        </w:numPr>
      </w:pPr>
      <w:r>
        <w:t>Thanh toán vé</w:t>
      </w:r>
      <w:r w:rsidR="00474F80">
        <w:t>:</w:t>
      </w:r>
    </w:p>
    <w:p w14:paraId="7CEA6819" w14:textId="1F5F58DD" w:rsidR="00474F80" w:rsidRDefault="00474F80" w:rsidP="00474F80">
      <w:pPr>
        <w:pStyle w:val="ListParagraph"/>
      </w:pPr>
      <w:r>
        <w:t>Khi chọn mục thanh toán vé sẽ xuất hiện thông tin các vé đã đặt, nếu các vé đã quá hạn thì sẽ không xuất hiện, khi thanh ấn thanh toán thì tất cả các vé sẽ tự động sẽ được thanh toán</w:t>
      </w:r>
      <w:r w:rsidR="00B4744C">
        <w:t>.</w:t>
      </w:r>
    </w:p>
    <w:p w14:paraId="02DE91F3" w14:textId="7CD3CF62" w:rsidR="00C24628" w:rsidRDefault="00BE3A15" w:rsidP="00474F80">
      <w:pPr>
        <w:pStyle w:val="ListParagraph"/>
        <w:numPr>
          <w:ilvl w:val="0"/>
          <w:numId w:val="1"/>
        </w:numPr>
      </w:pPr>
      <w:r>
        <w:t xml:space="preserve"> </w:t>
      </w:r>
      <w:r w:rsidR="00BC69A5">
        <w:t>Đăng nhập:</w:t>
      </w:r>
    </w:p>
    <w:p w14:paraId="64C7D9BC" w14:textId="12989820" w:rsidR="00BC69A5" w:rsidRDefault="00BC69A5" w:rsidP="00BC69A5">
      <w:pPr>
        <w:pStyle w:val="ListParagraph"/>
      </w:pPr>
      <w:r>
        <w:t>Khách hàng chuyển sang trang đăng nhập và nhập các thông tin gồm tên đăng nhập và mật khẩu nếu trùng khớp dữ liệu trong database người dùng đăng nhập thành công và chuyển sang trang chủ của hệ thống.</w:t>
      </w:r>
    </w:p>
    <w:p w14:paraId="1A3AF608" w14:textId="1EDF1238" w:rsidR="00BC69A5" w:rsidRDefault="00BC69A5" w:rsidP="00474F80">
      <w:pPr>
        <w:pStyle w:val="ListParagraph"/>
        <w:numPr>
          <w:ilvl w:val="0"/>
          <w:numId w:val="1"/>
        </w:numPr>
      </w:pPr>
      <w:r>
        <w:t>Đăng ký</w:t>
      </w:r>
    </w:p>
    <w:p w14:paraId="37174CCE" w14:textId="77777777" w:rsidR="003850F0" w:rsidRDefault="00BC69A5" w:rsidP="00BC69A5">
      <w:pPr>
        <w:pStyle w:val="ListParagraph"/>
      </w:pPr>
      <w:r>
        <w:t xml:space="preserve">Khách hàng </w:t>
      </w:r>
      <w:r w:rsidR="003850F0">
        <w:t>chuyển sang trang đăng kí và nhập các thông tin như là:</w:t>
      </w:r>
    </w:p>
    <w:p w14:paraId="6ECAB333" w14:textId="27C05BC7" w:rsidR="00BC69A5" w:rsidRDefault="003850F0" w:rsidP="003850F0">
      <w:pPr>
        <w:pStyle w:val="ListParagraph"/>
        <w:numPr>
          <w:ilvl w:val="0"/>
          <w:numId w:val="2"/>
        </w:numPr>
      </w:pPr>
      <w:r>
        <w:t>Email phải hợp lệ(</w:t>
      </w:r>
      <w:hyperlink r:id="rId11" w:history="1">
        <w:r w:rsidR="00B4744C" w:rsidRPr="00A71006">
          <w:rPr>
            <w:rStyle w:val="Hyperlink"/>
          </w:rPr>
          <w:t>------@----.---</w:t>
        </w:r>
      </w:hyperlink>
      <w:r>
        <w:t>)</w:t>
      </w:r>
    </w:p>
    <w:p w14:paraId="7B6006D2" w14:textId="07D772AE" w:rsidR="00B4744C" w:rsidRDefault="00B4744C" w:rsidP="003850F0">
      <w:pPr>
        <w:pStyle w:val="ListParagraph"/>
        <w:numPr>
          <w:ilvl w:val="0"/>
          <w:numId w:val="2"/>
        </w:numPr>
      </w:pPr>
      <w:r>
        <w:t>Tên đăng nhập: Không có các ký tự đặt biệt và không trùng với tài khoảng trong database</w:t>
      </w:r>
    </w:p>
    <w:p w14:paraId="6F57254C" w14:textId="1BCB27F5" w:rsidR="00B4744C" w:rsidRDefault="00B4744C" w:rsidP="003850F0">
      <w:pPr>
        <w:pStyle w:val="ListParagraph"/>
        <w:numPr>
          <w:ilvl w:val="0"/>
          <w:numId w:val="2"/>
        </w:numPr>
      </w:pPr>
      <w:r>
        <w:t>Mật khẩu phải trùng với mật khẩu xác nhận</w:t>
      </w:r>
    </w:p>
    <w:p w14:paraId="5BC8B09A" w14:textId="6001110D" w:rsidR="00B4744C" w:rsidRDefault="00B4744C" w:rsidP="00B4744C">
      <w:pPr>
        <w:ind w:left="720"/>
      </w:pPr>
      <w:r>
        <w:t>Nếu thành công chuyển lại trang đăng nhập.</w:t>
      </w:r>
    </w:p>
    <w:p w14:paraId="33657924" w14:textId="501E8D62" w:rsidR="00BC69A5" w:rsidRDefault="00BC69A5" w:rsidP="00474F80">
      <w:pPr>
        <w:pStyle w:val="ListParagraph"/>
        <w:numPr>
          <w:ilvl w:val="0"/>
          <w:numId w:val="1"/>
        </w:numPr>
      </w:pPr>
      <w:r>
        <w:t>Quản lý hóa đơn</w:t>
      </w:r>
    </w:p>
    <w:p w14:paraId="3F22D33A" w14:textId="6819E6A6" w:rsidR="00B4744C" w:rsidRDefault="00B4744C" w:rsidP="00B4744C">
      <w:pPr>
        <w:pStyle w:val="ListParagraph"/>
      </w:pPr>
      <w:r>
        <w:t>Hiện tất cả các thông tin của các hóa đơn.</w:t>
      </w:r>
    </w:p>
    <w:p w14:paraId="0F10A577" w14:textId="0E60C474" w:rsidR="00B4744C" w:rsidRDefault="00B4744C" w:rsidP="00B4744C">
      <w:pPr>
        <w:pStyle w:val="ListParagraph"/>
      </w:pPr>
      <w:r>
        <w:t>Khi chọn hóa đơn sẽ chuyển sang trang chi tiết hóa đơn và người quản trị có thể hủy đơn để hoàn tiền lại cho khách hàng nếu như có yêu cầu.</w:t>
      </w:r>
    </w:p>
    <w:p w14:paraId="0EC2613B" w14:textId="023A823C" w:rsidR="00BC69A5" w:rsidRDefault="00BC69A5" w:rsidP="00474F80">
      <w:pPr>
        <w:pStyle w:val="ListParagraph"/>
        <w:numPr>
          <w:ilvl w:val="0"/>
          <w:numId w:val="1"/>
        </w:numPr>
      </w:pPr>
      <w:r>
        <w:t xml:space="preserve">Quản lý lịch trình </w:t>
      </w:r>
    </w:p>
    <w:p w14:paraId="2B4E52B4" w14:textId="0C510F66" w:rsidR="009739FD" w:rsidRDefault="009739FD" w:rsidP="009739FD">
      <w:pPr>
        <w:pStyle w:val="ListParagraph"/>
      </w:pPr>
      <w:r>
        <w:t xml:space="preserve">Khi chuyển sang trang quản lý lịch trình người quản trị sẽ thêm chọn các thông tin như là mã tàu </w:t>
      </w:r>
      <w:proofErr w:type="gramStart"/>
      <w:r>
        <w:t>lửa,tên</w:t>
      </w:r>
      <w:proofErr w:type="gramEnd"/>
      <w:r>
        <w:t xml:space="preserve"> tuyến đường, ngày khởi hành, và thời gian khởi hành.</w:t>
      </w:r>
    </w:p>
    <w:p w14:paraId="55D980C8" w14:textId="0D6ABD57" w:rsidR="00BC69A5" w:rsidRDefault="00BC69A5" w:rsidP="00474F80">
      <w:pPr>
        <w:pStyle w:val="ListParagraph"/>
        <w:numPr>
          <w:ilvl w:val="0"/>
          <w:numId w:val="1"/>
        </w:numPr>
      </w:pPr>
      <w:r>
        <w:t>Quản lý nhà ga</w:t>
      </w:r>
    </w:p>
    <w:p w14:paraId="52EE6422" w14:textId="73966FF9" w:rsidR="009739FD" w:rsidRDefault="007C6CF2" w:rsidP="009739FD">
      <w:pPr>
        <w:pStyle w:val="ListParagraph"/>
      </w:pPr>
      <w:r>
        <w:t>Khi vào trang quản lý nhà ga người quản trị có 3 lựa chọn:</w:t>
      </w:r>
    </w:p>
    <w:p w14:paraId="6D5289F5" w14:textId="75BB8890" w:rsidR="007C6CF2" w:rsidRDefault="007C6CF2" w:rsidP="007C6CF2">
      <w:pPr>
        <w:pStyle w:val="ListParagraph"/>
        <w:numPr>
          <w:ilvl w:val="0"/>
          <w:numId w:val="3"/>
        </w:numPr>
      </w:pPr>
      <w:r>
        <w:t>Thêm nhà ga mới</w:t>
      </w:r>
    </w:p>
    <w:p w14:paraId="681AA7DC" w14:textId="4C0ABB78" w:rsidR="007C6CF2" w:rsidRDefault="007C6CF2" w:rsidP="007C6CF2">
      <w:pPr>
        <w:pStyle w:val="ListParagraph"/>
        <w:numPr>
          <w:ilvl w:val="0"/>
          <w:numId w:val="3"/>
        </w:numPr>
      </w:pPr>
      <w:r>
        <w:t>Sửa nhà ga</w:t>
      </w:r>
    </w:p>
    <w:p w14:paraId="20207D07" w14:textId="4F5768D6" w:rsidR="007C6CF2" w:rsidRDefault="007C6CF2" w:rsidP="007C6CF2">
      <w:pPr>
        <w:pStyle w:val="ListParagraph"/>
        <w:numPr>
          <w:ilvl w:val="0"/>
          <w:numId w:val="3"/>
        </w:numPr>
      </w:pPr>
      <w:r>
        <w:t>Xóa</w:t>
      </w:r>
      <w:bookmarkStart w:id="2" w:name="_GoBack"/>
      <w:bookmarkEnd w:id="2"/>
      <w:r>
        <w:t xml:space="preserve"> nhà ga</w:t>
      </w:r>
    </w:p>
    <w:p w14:paraId="73CA20F1" w14:textId="77777777" w:rsidR="007C6CF2" w:rsidRDefault="007C6CF2" w:rsidP="007C6CF2">
      <w:pPr>
        <w:ind w:left="360"/>
      </w:pPr>
    </w:p>
    <w:p w14:paraId="66A685DB" w14:textId="4CC7D498" w:rsidR="00BC69A5" w:rsidRDefault="00BC69A5" w:rsidP="007C6CF2">
      <w:pPr>
        <w:pStyle w:val="ListParagraph"/>
        <w:numPr>
          <w:ilvl w:val="0"/>
          <w:numId w:val="1"/>
        </w:numPr>
      </w:pPr>
      <w:r>
        <w:t>Quản lý tuyến đường</w:t>
      </w:r>
    </w:p>
    <w:p w14:paraId="02C5C94C" w14:textId="4BC04D14" w:rsidR="007C6CF2" w:rsidRDefault="007C6CF2" w:rsidP="007C6CF2">
      <w:pPr>
        <w:pStyle w:val="ListParagraph"/>
      </w:pPr>
      <w:r>
        <w:t>Khi vào trang quản lý tuyến đường người quản trị sẽ tạo liên kết các nhà ga lại thành các tuyến đường.</w:t>
      </w:r>
    </w:p>
    <w:p w14:paraId="5AF24A2A" w14:textId="229A9942" w:rsidR="00BC69A5" w:rsidRDefault="00BC69A5" w:rsidP="00474F80">
      <w:pPr>
        <w:pStyle w:val="ListParagraph"/>
        <w:numPr>
          <w:ilvl w:val="0"/>
          <w:numId w:val="1"/>
        </w:numPr>
      </w:pPr>
      <w:r>
        <w:t>Quản lý xe lửa</w:t>
      </w:r>
    </w:p>
    <w:p w14:paraId="691CB288" w14:textId="6D07083C" w:rsidR="007C6CF2" w:rsidRDefault="007C6CF2" w:rsidP="007C6CF2">
      <w:pPr>
        <w:pStyle w:val="ListParagraph"/>
      </w:pPr>
      <w:r>
        <w:t xml:space="preserve">Khi vào trang quản lý </w:t>
      </w:r>
      <w:r>
        <w:t>xe lửa</w:t>
      </w:r>
      <w:r>
        <w:t xml:space="preserve"> người quản trị có 3 lựa chọn:</w:t>
      </w:r>
    </w:p>
    <w:p w14:paraId="0CF9F00A" w14:textId="49217097" w:rsidR="007C6CF2" w:rsidRDefault="007C6CF2" w:rsidP="007C6CF2">
      <w:pPr>
        <w:pStyle w:val="ListParagraph"/>
        <w:numPr>
          <w:ilvl w:val="0"/>
          <w:numId w:val="3"/>
        </w:numPr>
      </w:pPr>
      <w:r>
        <w:t xml:space="preserve">Thêm </w:t>
      </w:r>
      <w:r>
        <w:t>xe lửa</w:t>
      </w:r>
      <w:r>
        <w:t xml:space="preserve"> mới</w:t>
      </w:r>
    </w:p>
    <w:p w14:paraId="6B7A60EF" w14:textId="595B63D3" w:rsidR="007C6CF2" w:rsidRDefault="007C6CF2" w:rsidP="007C6CF2">
      <w:pPr>
        <w:pStyle w:val="ListParagraph"/>
        <w:numPr>
          <w:ilvl w:val="0"/>
          <w:numId w:val="3"/>
        </w:numPr>
      </w:pPr>
      <w:r>
        <w:t xml:space="preserve">Sửa </w:t>
      </w:r>
      <w:r>
        <w:t>xe lửa</w:t>
      </w:r>
    </w:p>
    <w:p w14:paraId="50E59E98" w14:textId="358BA17E" w:rsidR="007C6CF2" w:rsidRDefault="007C6CF2" w:rsidP="007C6CF2">
      <w:pPr>
        <w:pStyle w:val="ListParagraph"/>
        <w:numPr>
          <w:ilvl w:val="0"/>
          <w:numId w:val="3"/>
        </w:numPr>
      </w:pPr>
      <w:r>
        <w:t>X</w:t>
      </w:r>
      <w:r>
        <w:t>óa xe lửa</w:t>
      </w:r>
    </w:p>
    <w:p w14:paraId="1FF63F56" w14:textId="77777777" w:rsidR="007C6CF2" w:rsidRPr="002F279D" w:rsidRDefault="007C6CF2" w:rsidP="007C6CF2">
      <w:pPr>
        <w:pStyle w:val="ListParagraph"/>
      </w:pPr>
    </w:p>
    <w:sectPr w:rsidR="007C6CF2" w:rsidRPr="002F279D" w:rsidSect="009C1828">
      <w:headerReference w:type="first" r:id="rId12"/>
      <w:footerReference w:type="first" r:id="rId13"/>
      <w:pgSz w:w="11909" w:h="16834" w:code="9"/>
      <w:pgMar w:top="1985" w:right="1134" w:bottom="1701" w:left="1985" w:header="964"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15E1D" w14:textId="77777777" w:rsidR="00F47C43" w:rsidRDefault="00F47C43" w:rsidP="00400DD4">
      <w:pPr>
        <w:spacing w:after="0" w:line="240" w:lineRule="auto"/>
      </w:pPr>
      <w:r>
        <w:separator/>
      </w:r>
    </w:p>
  </w:endnote>
  <w:endnote w:type="continuationSeparator" w:id="0">
    <w:p w14:paraId="4FD21CF8" w14:textId="77777777" w:rsidR="00F47C43" w:rsidRDefault="00F47C43" w:rsidP="0040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5080351"/>
      <w:docPartObj>
        <w:docPartGallery w:val="Page Numbers (Bottom of Page)"/>
        <w:docPartUnique/>
      </w:docPartObj>
    </w:sdtPr>
    <w:sdtEndPr>
      <w:rPr>
        <w:noProof/>
      </w:rPr>
    </w:sdtEndPr>
    <w:sdtContent>
      <w:p w14:paraId="76DE3A85" w14:textId="2468328F" w:rsidR="00962416" w:rsidRDefault="00962416">
        <w:pPr>
          <w:pStyle w:val="Footer"/>
          <w:jc w:val="right"/>
        </w:pPr>
        <w:r>
          <w:fldChar w:fldCharType="begin"/>
        </w:r>
        <w:r>
          <w:instrText xml:space="preserve"> PAGE   \* MERGEFORMAT </w:instrText>
        </w:r>
        <w:r>
          <w:fldChar w:fldCharType="separate"/>
        </w:r>
        <w:r w:rsidR="007C6CF2">
          <w:rPr>
            <w:noProof/>
          </w:rPr>
          <w:t>5</w:t>
        </w:r>
        <w:r>
          <w:rPr>
            <w:noProof/>
          </w:rPr>
          <w:fldChar w:fldCharType="end"/>
        </w:r>
      </w:p>
    </w:sdtContent>
  </w:sdt>
  <w:p w14:paraId="4677EC83" w14:textId="77777777" w:rsidR="00962416" w:rsidRDefault="009624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793266"/>
      <w:docPartObj>
        <w:docPartGallery w:val="Page Numbers (Bottom of Page)"/>
        <w:docPartUnique/>
      </w:docPartObj>
    </w:sdtPr>
    <w:sdtEndPr>
      <w:rPr>
        <w:noProof/>
      </w:rPr>
    </w:sdtEndPr>
    <w:sdtContent>
      <w:p w14:paraId="51E1B5C3" w14:textId="0E69EC13" w:rsidR="00962416" w:rsidRDefault="00962416">
        <w:pPr>
          <w:pStyle w:val="Footer"/>
          <w:jc w:val="right"/>
        </w:pPr>
        <w:r>
          <w:fldChar w:fldCharType="begin"/>
        </w:r>
        <w:r>
          <w:instrText xml:space="preserve"> PAGE   \* MERGEFORMAT </w:instrText>
        </w:r>
        <w:r>
          <w:fldChar w:fldCharType="separate"/>
        </w:r>
        <w:r w:rsidR="00093889">
          <w:rPr>
            <w:noProof/>
          </w:rPr>
          <w:t>1</w:t>
        </w:r>
        <w:r>
          <w:rPr>
            <w:noProof/>
          </w:rPr>
          <w:fldChar w:fldCharType="end"/>
        </w:r>
      </w:p>
    </w:sdtContent>
  </w:sdt>
  <w:p w14:paraId="5B06CC69" w14:textId="77777777" w:rsidR="009C1828" w:rsidRDefault="009C18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1EC8D" w14:textId="77777777" w:rsidR="00F47C43" w:rsidRDefault="00F47C43" w:rsidP="00400DD4">
      <w:pPr>
        <w:spacing w:after="0" w:line="240" w:lineRule="auto"/>
      </w:pPr>
      <w:r>
        <w:separator/>
      </w:r>
    </w:p>
  </w:footnote>
  <w:footnote w:type="continuationSeparator" w:id="0">
    <w:p w14:paraId="64289AC3" w14:textId="77777777" w:rsidR="00F47C43" w:rsidRDefault="00F47C43" w:rsidP="00400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642442"/>
      <w:docPartObj>
        <w:docPartGallery w:val="Page Numbers (Top of Page)"/>
        <w:docPartUnique/>
      </w:docPartObj>
    </w:sdtPr>
    <w:sdtEndPr>
      <w:rPr>
        <w:noProof/>
      </w:rPr>
    </w:sdtEndPr>
    <w:sdtContent>
      <w:p w14:paraId="5E58AD1E" w14:textId="77777777" w:rsidR="00962416" w:rsidRDefault="00F47C43">
        <w:pPr>
          <w:pStyle w:val="Header"/>
          <w:jc w:val="right"/>
        </w:pPr>
      </w:p>
    </w:sdtContent>
  </w:sdt>
  <w:p w14:paraId="0AF637BC" w14:textId="77777777" w:rsidR="00962416" w:rsidRDefault="0096241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9B57E" w14:textId="77777777" w:rsidR="009C1828" w:rsidRDefault="009C182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899"/>
    <w:multiLevelType w:val="hybridMultilevel"/>
    <w:tmpl w:val="245C6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1129E3"/>
    <w:multiLevelType w:val="hybridMultilevel"/>
    <w:tmpl w:val="3552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952F4"/>
    <w:multiLevelType w:val="hybridMultilevel"/>
    <w:tmpl w:val="622CC8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drawingGridHorizontalSpacing w:val="14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7F4"/>
    <w:rsid w:val="00093889"/>
    <w:rsid w:val="001018E0"/>
    <w:rsid w:val="002F279D"/>
    <w:rsid w:val="003850F0"/>
    <w:rsid w:val="00400DD4"/>
    <w:rsid w:val="00436565"/>
    <w:rsid w:val="00474F80"/>
    <w:rsid w:val="004C462A"/>
    <w:rsid w:val="005710E5"/>
    <w:rsid w:val="00663456"/>
    <w:rsid w:val="00672C59"/>
    <w:rsid w:val="006758D0"/>
    <w:rsid w:val="007C6CF2"/>
    <w:rsid w:val="008D785E"/>
    <w:rsid w:val="00962416"/>
    <w:rsid w:val="009739FD"/>
    <w:rsid w:val="009C1828"/>
    <w:rsid w:val="00A34C79"/>
    <w:rsid w:val="00A74617"/>
    <w:rsid w:val="00AC17F4"/>
    <w:rsid w:val="00B4744C"/>
    <w:rsid w:val="00BC69A5"/>
    <w:rsid w:val="00BE3A15"/>
    <w:rsid w:val="00C24628"/>
    <w:rsid w:val="00D3149D"/>
    <w:rsid w:val="00DC4FE8"/>
    <w:rsid w:val="00DD159F"/>
    <w:rsid w:val="00F47C43"/>
    <w:rsid w:val="00F57DC2"/>
    <w:rsid w:val="00FB7B05"/>
    <w:rsid w:val="00FC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086F6"/>
  <w15:chartTrackingRefBased/>
  <w15:docId w15:val="{354169DC-58B6-4C7C-85C0-E8481C48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Heading1">
    <w:name w:val="heading 1"/>
    <w:basedOn w:val="Normal"/>
    <w:next w:val="Normal"/>
    <w:link w:val="Heading1Char"/>
    <w:autoRedefine/>
    <w:uiPriority w:val="9"/>
    <w:qFormat/>
    <w:rsid w:val="00F57DC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F57DC2"/>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autoRedefine/>
    <w:uiPriority w:val="9"/>
    <w:unhideWhenUsed/>
    <w:qFormat/>
    <w:rsid w:val="00F57DC2"/>
    <w:pPr>
      <w:keepNext/>
      <w:keepLines/>
      <w:spacing w:before="40" w:after="0"/>
      <w:outlineLvl w:val="2"/>
    </w:pPr>
    <w:rPr>
      <w:rFonts w:eastAsiaTheme="majorEastAsia" w:cstheme="majorBidi"/>
      <w:i/>
    </w:rPr>
  </w:style>
  <w:style w:type="paragraph" w:styleId="Heading4">
    <w:name w:val="heading 4"/>
    <w:basedOn w:val="Normal"/>
    <w:next w:val="Normal"/>
    <w:link w:val="Heading4Char"/>
    <w:autoRedefine/>
    <w:uiPriority w:val="9"/>
    <w:semiHidden/>
    <w:unhideWhenUsed/>
    <w:qFormat/>
    <w:rsid w:val="00F57DC2"/>
    <w:pPr>
      <w:keepNext/>
      <w:keepLines/>
      <w:spacing w:before="40" w:after="0" w:line="360" w:lineRule="auto"/>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C2"/>
    <w:rPr>
      <w:rFonts w:eastAsiaTheme="majorEastAsia" w:cstheme="majorBidi"/>
      <w:b/>
      <w:sz w:val="28"/>
      <w:szCs w:val="32"/>
    </w:rPr>
  </w:style>
  <w:style w:type="character" w:customStyle="1" w:styleId="Heading2Char">
    <w:name w:val="Heading 2 Char"/>
    <w:basedOn w:val="DefaultParagraphFont"/>
    <w:link w:val="Heading2"/>
    <w:uiPriority w:val="9"/>
    <w:rsid w:val="00F57DC2"/>
    <w:rPr>
      <w:rFonts w:eastAsiaTheme="majorEastAsia" w:cstheme="majorBidi"/>
      <w:b/>
      <w:i/>
      <w:sz w:val="28"/>
      <w:szCs w:val="26"/>
    </w:rPr>
  </w:style>
  <w:style w:type="character" w:customStyle="1" w:styleId="Heading3Char">
    <w:name w:val="Heading 3 Char"/>
    <w:basedOn w:val="DefaultParagraphFont"/>
    <w:link w:val="Heading3"/>
    <w:uiPriority w:val="9"/>
    <w:rsid w:val="00F57DC2"/>
    <w:rPr>
      <w:rFonts w:eastAsiaTheme="majorEastAsia" w:cstheme="majorBidi"/>
      <w:i/>
      <w:sz w:val="28"/>
    </w:rPr>
  </w:style>
  <w:style w:type="character" w:customStyle="1" w:styleId="Heading4Char">
    <w:name w:val="Heading 4 Char"/>
    <w:basedOn w:val="DefaultParagraphFont"/>
    <w:link w:val="Heading4"/>
    <w:uiPriority w:val="9"/>
    <w:semiHidden/>
    <w:rsid w:val="00F57DC2"/>
    <w:rPr>
      <w:rFonts w:eastAsiaTheme="majorEastAsia" w:cstheme="majorBidi"/>
      <w:iCs/>
    </w:rPr>
  </w:style>
  <w:style w:type="paragraph" w:styleId="Header">
    <w:name w:val="header"/>
    <w:basedOn w:val="Normal"/>
    <w:link w:val="HeaderChar"/>
    <w:uiPriority w:val="99"/>
    <w:unhideWhenUsed/>
    <w:rsid w:val="00400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D4"/>
  </w:style>
  <w:style w:type="paragraph" w:styleId="Footer">
    <w:name w:val="footer"/>
    <w:basedOn w:val="Normal"/>
    <w:link w:val="FooterChar"/>
    <w:uiPriority w:val="99"/>
    <w:unhideWhenUsed/>
    <w:rsid w:val="00400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D4"/>
  </w:style>
  <w:style w:type="paragraph" w:styleId="TOCHeading">
    <w:name w:val="TOC Heading"/>
    <w:basedOn w:val="Heading1"/>
    <w:next w:val="Normal"/>
    <w:uiPriority w:val="39"/>
    <w:unhideWhenUsed/>
    <w:qFormat/>
    <w:rsid w:val="009C1828"/>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C1828"/>
    <w:pPr>
      <w:spacing w:after="100"/>
    </w:pPr>
  </w:style>
  <w:style w:type="character" w:styleId="Hyperlink">
    <w:name w:val="Hyperlink"/>
    <w:basedOn w:val="DefaultParagraphFont"/>
    <w:uiPriority w:val="99"/>
    <w:unhideWhenUsed/>
    <w:rsid w:val="009C1828"/>
    <w:rPr>
      <w:color w:val="0563C1" w:themeColor="hyperlink"/>
      <w:u w:val="single"/>
    </w:rPr>
  </w:style>
  <w:style w:type="paragraph" w:styleId="ListParagraph">
    <w:name w:val="List Paragraph"/>
    <w:basedOn w:val="Normal"/>
    <w:uiPriority w:val="34"/>
    <w:qFormat/>
    <w:rsid w:val="00C24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m\Desktop\Bao_cao_UT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925C-5F18-4E86-B744-65ABD5BC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Bao_cao_UT_v1.0</Template>
  <TotalTime>239</TotalTime>
  <Pages>7</Pages>
  <Words>355</Words>
  <Characters>2024</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Danh Mục Các Từ Viết Tắt</vt:lpstr>
      <vt:lpstr>Lời mở đầu</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Luân</dc:creator>
  <cp:keywords/>
  <dc:description/>
  <cp:lastModifiedBy>Admin</cp:lastModifiedBy>
  <cp:revision>9</cp:revision>
  <dcterms:created xsi:type="dcterms:W3CDTF">2021-06-23T13:31:00Z</dcterms:created>
  <dcterms:modified xsi:type="dcterms:W3CDTF">2021-07-04T16:36:00Z</dcterms:modified>
</cp:coreProperties>
</file>